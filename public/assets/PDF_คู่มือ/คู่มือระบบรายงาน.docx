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1E4E" w14:textId="77777777" w:rsidR="00575722" w:rsidRDefault="00575722" w:rsidP="002B34FD">
      <w:pPr>
        <w:spacing w:after="0"/>
        <w:jc w:val="center"/>
        <w:rPr>
          <w:rFonts w:asciiTheme="majorBidi" w:hAnsiTheme="majorBidi" w:cs="Angsana New"/>
          <w:b/>
          <w:bCs/>
          <w:sz w:val="52"/>
          <w:szCs w:val="52"/>
        </w:rPr>
      </w:pPr>
      <w:r w:rsidRPr="00575722">
        <w:rPr>
          <w:rFonts w:asciiTheme="majorBidi" w:hAnsiTheme="majorBidi" w:cs="Angsana New"/>
          <w:b/>
          <w:bCs/>
          <w:sz w:val="52"/>
          <w:szCs w:val="52"/>
          <w:cs/>
        </w:rPr>
        <w:t>ระบบรายงาน</w:t>
      </w:r>
    </w:p>
    <w:p w14:paraId="4A07BF25" w14:textId="3B83B43C" w:rsidR="000D2843" w:rsidRPr="002B34FD" w:rsidRDefault="000D2843" w:rsidP="002B34FD">
      <w:pPr>
        <w:spacing w:after="0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1.</w:t>
      </w:r>
      <w:r w:rsidR="000677B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รายงานยอดขาย</w:t>
      </w:r>
    </w:p>
    <w:p w14:paraId="57D6652F" w14:textId="66DD11FB" w:rsidR="00831958" w:rsidRDefault="000D2843" w:rsidP="008319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831958"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="00831958" w:rsidRPr="000D0DBE">
        <w:rPr>
          <w:rFonts w:asciiTheme="majorBidi" w:hAnsiTheme="majorBidi" w:cstheme="majorBidi"/>
          <w:sz w:val="32"/>
          <w:szCs w:val="32"/>
          <w:cs/>
        </w:rPr>
        <w:t xml:space="preserve">เข้าหน้า </w:t>
      </w:r>
      <w:r w:rsidR="00575722">
        <w:rPr>
          <w:rFonts w:asciiTheme="majorBidi" w:hAnsiTheme="majorBidi" w:cstheme="majorBidi" w:hint="cs"/>
          <w:sz w:val="32"/>
          <w:szCs w:val="32"/>
          <w:cs/>
        </w:rPr>
        <w:t>รายงาน</w:t>
      </w:r>
    </w:p>
    <w:p w14:paraId="56F4A220" w14:textId="097B501E" w:rsidR="00831958" w:rsidRPr="00DB65BE" w:rsidRDefault="000D2843" w:rsidP="00831958">
      <w:pPr>
        <w:jc w:val="center"/>
        <w:rPr>
          <w:rFonts w:hint="cs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44A88" wp14:editId="494EF115">
                <wp:simplePos x="0" y="0"/>
                <wp:positionH relativeFrom="column">
                  <wp:posOffset>2338358</wp:posOffset>
                </wp:positionH>
                <wp:positionV relativeFrom="paragraph">
                  <wp:posOffset>1601066</wp:posOffset>
                </wp:positionV>
                <wp:extent cx="814705" cy="198755"/>
                <wp:effectExtent l="0" t="0" r="23495" b="10795"/>
                <wp:wrapNone/>
                <wp:docPr id="13080607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E5E16" id="Rectangle 6" o:spid="_x0000_s1026" style="position:absolute;margin-left:184.1pt;margin-top:126.05pt;width:64.15pt;height:1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" filled="f" strokecolor="#c00000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6C30C2AA" wp14:editId="54FC046F">
            <wp:extent cx="1340132" cy="2118000"/>
            <wp:effectExtent l="0" t="0" r="0" b="0"/>
            <wp:docPr id="12790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0660" name="Picture 1279020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99" cy="21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EFB" w14:textId="77777777" w:rsidR="002B34FD" w:rsidRDefault="000D2843" w:rsidP="002B34FD">
      <w:p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831958" w:rsidRPr="000D0DBE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31958" w:rsidRPr="000D0DB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0D2843">
        <w:rPr>
          <w:rFonts w:asciiTheme="majorBidi" w:hAnsiTheme="majorBidi" w:cs="Angsana New"/>
          <w:sz w:val="32"/>
          <w:szCs w:val="32"/>
          <w:cs/>
        </w:rPr>
        <w:t>ชนิดรายงานยอดขาย</w:t>
      </w:r>
    </w:p>
    <w:p w14:paraId="5F9D2829" w14:textId="36F59409" w:rsidR="002B34FD" w:rsidRDefault="002B34FD" w:rsidP="002B34FD">
      <w:pPr>
        <w:spacing w:before="24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768683E" wp14:editId="157FDE3B">
            <wp:extent cx="4519798" cy="1581928"/>
            <wp:effectExtent l="0" t="0" r="0" b="0"/>
            <wp:docPr id="2115799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9200" name="Picture 21157992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83" cy="15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B2EB" w14:textId="77777777" w:rsidR="00321C35" w:rsidRDefault="00321C35" w:rsidP="00321C35">
      <w:p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1.3. เลือกวันที่ และ</w:t>
      </w:r>
      <w:r w:rsidRPr="002B34FD">
        <w:rPr>
          <w:rFonts w:asciiTheme="majorBidi" w:hAnsiTheme="majorBidi" w:cs="Angsana New"/>
          <w:sz w:val="32"/>
          <w:szCs w:val="32"/>
          <w:cs/>
        </w:rPr>
        <w:t>เลือกประเภทการแสดงของรายงาน</w:t>
      </w:r>
    </w:p>
    <w:p w14:paraId="501597C7" w14:textId="3012AEC2" w:rsidR="002B34FD" w:rsidRDefault="002B34FD" w:rsidP="00321C35">
      <w:pPr>
        <w:spacing w:before="24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3011D6B2" wp14:editId="065F6A5B">
            <wp:extent cx="4518104" cy="1556240"/>
            <wp:effectExtent l="0" t="0" r="0" b="6350"/>
            <wp:docPr id="1340073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3864" name="Picture 13400738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690" cy="15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B26E" w14:textId="12E45EDF" w:rsidR="00321C35" w:rsidRPr="00321C35" w:rsidRDefault="002B34FD" w:rsidP="00321C35">
      <w:pPr>
        <w:spacing w:before="24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1.4. กด </w:t>
      </w:r>
      <w:r>
        <w:rPr>
          <w:rFonts w:asciiTheme="majorBidi" w:hAnsiTheme="majorBidi" w:cs="Angsana New"/>
          <w:sz w:val="32"/>
          <w:szCs w:val="32"/>
        </w:rPr>
        <w:t>Apply</w:t>
      </w:r>
    </w:p>
    <w:p w14:paraId="0D36C675" w14:textId="464761E7" w:rsidR="00321C35" w:rsidRDefault="002B34FD" w:rsidP="00321C3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0677B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บิลขาย</w:t>
      </w:r>
    </w:p>
    <w:p w14:paraId="4B1DD354" w14:textId="7B13BD2E" w:rsidR="00321C35" w:rsidRPr="00321C35" w:rsidRDefault="00321C35" w:rsidP="00321C35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2.1</w:t>
      </w:r>
      <w:r w:rsidRPr="000D0DBE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0D2843">
        <w:rPr>
          <w:rFonts w:asciiTheme="majorBidi" w:hAnsiTheme="majorBidi" w:cs="Angsana New"/>
          <w:sz w:val="32"/>
          <w:szCs w:val="32"/>
          <w:cs/>
        </w:rPr>
        <w:t>ชนิดรายงาน</w:t>
      </w:r>
      <w:r>
        <w:rPr>
          <w:rFonts w:asciiTheme="majorBidi" w:hAnsiTheme="majorBidi" w:cs="Angsana New" w:hint="cs"/>
          <w:sz w:val="32"/>
          <w:szCs w:val="32"/>
          <w:cs/>
        </w:rPr>
        <w:t>บิลขาย</w:t>
      </w:r>
    </w:p>
    <w:p w14:paraId="12D9061A" w14:textId="02CD8A98" w:rsidR="00321C35" w:rsidRDefault="00321C35" w:rsidP="00321C3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lang w:val="th-TH"/>
        </w:rPr>
        <w:drawing>
          <wp:inline distT="0" distB="0" distL="0" distR="0" wp14:anchorId="1F15D8C7" wp14:editId="4D6246AD">
            <wp:extent cx="5165090" cy="1857448"/>
            <wp:effectExtent l="0" t="0" r="0" b="9525"/>
            <wp:docPr id="1565343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3748" name="Picture 15653437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700" cy="18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E644" w14:textId="209DAE6C" w:rsidR="00321C35" w:rsidRDefault="00321C35" w:rsidP="00321C35">
      <w:p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2.2</w:t>
      </w:r>
      <w:r>
        <w:rPr>
          <w:rFonts w:asciiTheme="majorBidi" w:hAnsiTheme="majorBidi" w:cs="Angsana New" w:hint="cs"/>
          <w:sz w:val="32"/>
          <w:szCs w:val="32"/>
          <w:cs/>
        </w:rPr>
        <w:t>. เลือกวันที่</w:t>
      </w:r>
    </w:p>
    <w:p w14:paraId="21A58A87" w14:textId="482086FA" w:rsidR="00321C35" w:rsidRDefault="00321C35" w:rsidP="00321C35">
      <w:pPr>
        <w:spacing w:before="240"/>
        <w:jc w:val="center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740940C1" wp14:editId="12938D45">
            <wp:extent cx="5176520" cy="1959448"/>
            <wp:effectExtent l="0" t="0" r="5080" b="3175"/>
            <wp:docPr id="1401482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2288" name="Picture 1401482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35" cy="19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0BF8" w14:textId="4EE5C7B8" w:rsidR="00321C35" w:rsidRDefault="009F2DD7" w:rsidP="00321C35">
      <w:pPr>
        <w:spacing w:before="24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6432" behindDoc="0" locked="0" layoutInCell="1" allowOverlap="1" wp14:anchorId="3EB34D6E" wp14:editId="2F97FB5F">
            <wp:simplePos x="0" y="0"/>
            <wp:positionH relativeFrom="column">
              <wp:posOffset>638387</wp:posOffset>
            </wp:positionH>
            <wp:positionV relativeFrom="paragraph">
              <wp:posOffset>58420</wp:posOffset>
            </wp:positionV>
            <wp:extent cx="617220" cy="274320"/>
            <wp:effectExtent l="0" t="0" r="0" b="0"/>
            <wp:wrapNone/>
            <wp:docPr id="811131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1764" name="Picture 348321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C35">
        <w:rPr>
          <w:rFonts w:asciiTheme="majorBidi" w:hAnsiTheme="majorBidi" w:cs="Angsana New" w:hint="cs"/>
          <w:sz w:val="32"/>
          <w:szCs w:val="32"/>
          <w:cs/>
        </w:rPr>
        <w:t>2</w:t>
      </w:r>
      <w:r w:rsidR="00321C35">
        <w:rPr>
          <w:rFonts w:asciiTheme="majorBidi" w:hAnsiTheme="majorBidi" w:cs="Angsana New" w:hint="cs"/>
          <w:sz w:val="32"/>
          <w:szCs w:val="32"/>
          <w:cs/>
        </w:rPr>
        <w:t>.</w:t>
      </w:r>
      <w:r w:rsidR="00321C35">
        <w:rPr>
          <w:rFonts w:asciiTheme="majorBidi" w:hAnsiTheme="majorBidi" w:cs="Angsana New" w:hint="cs"/>
          <w:sz w:val="32"/>
          <w:szCs w:val="32"/>
          <w:cs/>
        </w:rPr>
        <w:t>3</w:t>
      </w:r>
      <w:r w:rsidR="00321C35">
        <w:rPr>
          <w:rFonts w:asciiTheme="majorBidi" w:hAnsiTheme="majorBidi" w:cs="Angsana New" w:hint="cs"/>
          <w:sz w:val="32"/>
          <w:szCs w:val="32"/>
          <w:cs/>
        </w:rPr>
        <w:t>. กด</w:t>
      </w:r>
      <w:r w:rsidR="00BF46CA">
        <w:rPr>
          <w:rFonts w:asciiTheme="majorBidi" w:hAnsiTheme="majorBidi" w:cs="Angsana New" w:hint="cs"/>
          <w:sz w:val="32"/>
          <w:szCs w:val="32"/>
          <w:cs/>
        </w:rPr>
        <w:t>ปุ่ม</w:t>
      </w:r>
    </w:p>
    <w:p w14:paraId="58788D67" w14:textId="2F400688" w:rsidR="00321C35" w:rsidRDefault="00321C35" w:rsidP="00321C3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0677B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สินค้า</w:t>
      </w:r>
    </w:p>
    <w:p w14:paraId="3862DBD2" w14:textId="5FFA3036" w:rsidR="00321C35" w:rsidRDefault="00321C35" w:rsidP="00321C3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Pr="000D0DBE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0D2843">
        <w:rPr>
          <w:rFonts w:asciiTheme="majorBidi" w:hAnsiTheme="majorBidi" w:cs="Angsana New"/>
          <w:sz w:val="32"/>
          <w:szCs w:val="32"/>
          <w:cs/>
        </w:rPr>
        <w:t>ชนิดรายงาน</w:t>
      </w:r>
      <w:r>
        <w:rPr>
          <w:rFonts w:asciiTheme="majorBidi" w:hAnsiTheme="majorBidi" w:cs="Angsana New" w:hint="cs"/>
          <w:sz w:val="32"/>
          <w:szCs w:val="32"/>
          <w:cs/>
        </w:rPr>
        <w:t>สินค้า</w:t>
      </w:r>
    </w:p>
    <w:p w14:paraId="724DA9E9" w14:textId="408F31EE" w:rsidR="00321C35" w:rsidRPr="00321C35" w:rsidRDefault="00321C35" w:rsidP="00321C35">
      <w:pPr>
        <w:jc w:val="center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07B453C" wp14:editId="625AB86E">
            <wp:extent cx="5175066" cy="1594486"/>
            <wp:effectExtent l="0" t="0" r="6985" b="5715"/>
            <wp:docPr id="1892938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8054" name="Picture 18929380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58" cy="16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CC12" w14:textId="59B3A35F" w:rsidR="00321C35" w:rsidRPr="009F2DD7" w:rsidRDefault="009F2DD7" w:rsidP="00321C35">
      <w:pPr>
        <w:spacing w:before="240"/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64384" behindDoc="0" locked="0" layoutInCell="1" allowOverlap="1" wp14:anchorId="49A8D594" wp14:editId="03AD7208">
            <wp:simplePos x="0" y="0"/>
            <wp:positionH relativeFrom="column">
              <wp:posOffset>1408007</wp:posOffset>
            </wp:positionH>
            <wp:positionV relativeFrom="paragraph">
              <wp:posOffset>0</wp:posOffset>
            </wp:positionV>
            <wp:extent cx="617220" cy="274320"/>
            <wp:effectExtent l="0" t="0" r="0" b="0"/>
            <wp:wrapNone/>
            <wp:docPr id="348321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1764" name="Picture 348321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C35" w:rsidRPr="00321C35">
        <w:rPr>
          <w:rFonts w:asciiTheme="majorBidi" w:hAnsiTheme="majorBidi" w:cs="Angsana New"/>
          <w:sz w:val="32"/>
          <w:szCs w:val="32"/>
          <w:cs/>
        </w:rPr>
        <w:t>3.</w:t>
      </w:r>
      <w:r w:rsidR="00321C35">
        <w:rPr>
          <w:rFonts w:asciiTheme="majorBidi" w:hAnsiTheme="majorBidi" w:cs="Angsana New" w:hint="cs"/>
          <w:sz w:val="32"/>
          <w:szCs w:val="32"/>
          <w:cs/>
        </w:rPr>
        <w:t>2</w:t>
      </w:r>
      <w:r w:rsidR="00321C35" w:rsidRPr="00321C35">
        <w:rPr>
          <w:rFonts w:asciiTheme="majorBidi" w:hAnsiTheme="majorBidi" w:cs="Angsana New"/>
          <w:sz w:val="32"/>
          <w:szCs w:val="32"/>
          <w:cs/>
        </w:rPr>
        <w:t xml:space="preserve">. </w:t>
      </w:r>
      <w:r>
        <w:rPr>
          <w:rFonts w:asciiTheme="majorBidi" w:hAnsiTheme="majorBidi" w:cs="Angsana New" w:hint="cs"/>
          <w:sz w:val="32"/>
          <w:szCs w:val="32"/>
          <w:cs/>
        </w:rPr>
        <w:t>เลือกวันที่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แล้ว</w:t>
      </w:r>
      <w:r>
        <w:rPr>
          <w:rFonts w:asciiTheme="majorBidi" w:hAnsiTheme="majorBidi" w:cs="Angsana New" w:hint="cs"/>
          <w:sz w:val="32"/>
          <w:szCs w:val="32"/>
          <w:cs/>
        </w:rPr>
        <w:t>กด</w:t>
      </w:r>
      <w:r w:rsidR="00BF46CA">
        <w:rPr>
          <w:rFonts w:asciiTheme="majorBidi" w:hAnsiTheme="majorBidi" w:cs="Angsana New" w:hint="cs"/>
          <w:sz w:val="32"/>
          <w:szCs w:val="32"/>
          <w:cs/>
        </w:rPr>
        <w:t>ปุ่ม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14:paraId="7F20687C" w14:textId="7783190D" w:rsidR="009F2DD7" w:rsidRDefault="009F2DD7" w:rsidP="009F2DD7">
      <w:pPr>
        <w:spacing w:before="240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noProof/>
          <w:sz w:val="28"/>
          <w:lang w:val="th-TH"/>
        </w:rPr>
        <w:drawing>
          <wp:inline distT="0" distB="0" distL="0" distR="0" wp14:anchorId="7B64F903" wp14:editId="635B6AEA">
            <wp:extent cx="4470400" cy="1713377"/>
            <wp:effectExtent l="0" t="0" r="6350" b="1270"/>
            <wp:docPr id="120266363" name="Picture 7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363" name="Picture 7" descr="A screenshot of a 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81" cy="1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E27" w14:textId="5C5D7B64" w:rsidR="009F2DD7" w:rsidRDefault="009F2DD7" w:rsidP="009F2DD7">
      <w:p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</w:t>
      </w:r>
      <w:r w:rsidRPr="009F2DD7">
        <w:rPr>
          <w:rFonts w:asciiTheme="majorBidi" w:hAnsiTheme="majorBidi" w:cs="Angsana New" w:hint="cs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 w:rsidRPr="009F2DD7">
        <w:rPr>
          <w:rFonts w:asciiTheme="majorBidi" w:hAnsiTheme="majorBidi" w:cs="Angsana New" w:hint="cs"/>
          <w:sz w:val="32"/>
          <w:szCs w:val="32"/>
          <w:cs/>
        </w:rPr>
        <w:t xml:space="preserve">. </w:t>
      </w:r>
      <w:r w:rsidRPr="009F2DD7">
        <w:rPr>
          <w:rFonts w:asciiTheme="majorBidi" w:hAnsiTheme="majorBidi" w:cs="Angsana New"/>
          <w:sz w:val="32"/>
          <w:szCs w:val="32"/>
          <w:cs/>
        </w:rPr>
        <w:t xml:space="preserve">เลือกการแสดงผล </w:t>
      </w:r>
      <w:r w:rsidRPr="009F2DD7">
        <w:rPr>
          <w:rFonts w:asciiTheme="majorBidi" w:hAnsiTheme="majorBidi" w:cs="Angsana New"/>
          <w:sz w:val="32"/>
          <w:szCs w:val="32"/>
        </w:rPr>
        <w:t>Group ,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F2DD7">
        <w:rPr>
          <w:rFonts w:asciiTheme="majorBidi" w:hAnsiTheme="majorBidi" w:cs="Angsana New"/>
          <w:sz w:val="32"/>
          <w:szCs w:val="32"/>
        </w:rPr>
        <w:t xml:space="preserve">Best Seller , </w:t>
      </w:r>
      <w:r>
        <w:rPr>
          <w:rFonts w:asciiTheme="majorBidi" w:hAnsiTheme="majorBidi" w:cs="Angsana New"/>
          <w:sz w:val="32"/>
          <w:szCs w:val="32"/>
        </w:rPr>
        <w:t>Quantity</w:t>
      </w:r>
    </w:p>
    <w:p w14:paraId="2A83B45B" w14:textId="43B7FCA5" w:rsidR="00BF46CA" w:rsidRDefault="009F2DD7" w:rsidP="00BF46CA">
      <w:pPr>
        <w:spacing w:before="240"/>
        <w:jc w:val="center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7EEC5206" wp14:editId="2424BD9D">
            <wp:extent cx="2400508" cy="609653"/>
            <wp:effectExtent l="0" t="0" r="0" b="0"/>
            <wp:docPr id="960416293" name="Picture 8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16293" name="Picture 8" descr="A blue rectangle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E752" w14:textId="2FECECAA" w:rsidR="00BF46CA" w:rsidRPr="00094CE4" w:rsidRDefault="00BF46CA" w:rsidP="00BF46CA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0677B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</w:t>
      </w:r>
      <w:r w:rsidRPr="00094CE4">
        <w:rPr>
          <w:rFonts w:asciiTheme="majorBidi" w:hAnsiTheme="majorBidi" w:cs="Angsana New" w:hint="cs"/>
          <w:b/>
          <w:bCs/>
          <w:sz w:val="36"/>
          <w:szCs w:val="36"/>
          <w:cs/>
        </w:rPr>
        <w:t>ยกเลิกสินค้า</w:t>
      </w:r>
    </w:p>
    <w:p w14:paraId="69380137" w14:textId="057902D1" w:rsidR="00BF46CA" w:rsidRDefault="00BF46CA" w:rsidP="00BF46CA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Pr="000D0DBE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0D2843">
        <w:rPr>
          <w:rFonts w:asciiTheme="majorBidi" w:hAnsiTheme="majorBidi" w:cs="Angsana New"/>
          <w:sz w:val="32"/>
          <w:szCs w:val="32"/>
          <w:cs/>
        </w:rPr>
        <w:t>ชนิดรายงาน</w:t>
      </w:r>
      <w:r>
        <w:rPr>
          <w:rFonts w:asciiTheme="majorBidi" w:hAnsiTheme="majorBidi" w:cs="Angsana New" w:hint="cs"/>
          <w:sz w:val="32"/>
          <w:szCs w:val="32"/>
          <w:cs/>
        </w:rPr>
        <w:t>ยกเลิกสินค้า</w:t>
      </w:r>
    </w:p>
    <w:p w14:paraId="46560AEC" w14:textId="5369397C" w:rsidR="00BF46CA" w:rsidRDefault="00BF46CA" w:rsidP="00BF46CA">
      <w:pPr>
        <w:jc w:val="center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47871432" wp14:editId="6DE8C99D">
            <wp:extent cx="4809067" cy="1470979"/>
            <wp:effectExtent l="0" t="0" r="0" b="0"/>
            <wp:docPr id="76621731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7317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75" cy="14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6EAF" w14:textId="77777777" w:rsidR="00094CE4" w:rsidRDefault="00094CE4" w:rsidP="00094CE4">
      <w:pPr>
        <w:spacing w:before="240"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8480" behindDoc="0" locked="0" layoutInCell="1" allowOverlap="1" wp14:anchorId="75E24729" wp14:editId="28C89780">
            <wp:simplePos x="0" y="0"/>
            <wp:positionH relativeFrom="column">
              <wp:posOffset>1416050</wp:posOffset>
            </wp:positionH>
            <wp:positionV relativeFrom="paragraph">
              <wp:posOffset>57997</wp:posOffset>
            </wp:positionV>
            <wp:extent cx="617220" cy="274320"/>
            <wp:effectExtent l="0" t="0" r="0" b="0"/>
            <wp:wrapNone/>
            <wp:docPr id="2027605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1764" name="Picture 348321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Angsana New" w:hint="cs"/>
          <w:sz w:val="32"/>
          <w:szCs w:val="32"/>
          <w:cs/>
        </w:rPr>
        <w:t>4</w:t>
      </w:r>
      <w:r w:rsidRPr="00321C35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 w:rsidRPr="00321C35">
        <w:rPr>
          <w:rFonts w:asciiTheme="majorBidi" w:hAnsiTheme="majorBidi" w:cs="Angsana New"/>
          <w:sz w:val="32"/>
          <w:szCs w:val="32"/>
          <w:cs/>
        </w:rPr>
        <w:t xml:space="preserve">. </w:t>
      </w:r>
      <w:r>
        <w:rPr>
          <w:rFonts w:asciiTheme="majorBidi" w:hAnsiTheme="majorBidi" w:cs="Angsana New" w:hint="cs"/>
          <w:sz w:val="32"/>
          <w:szCs w:val="32"/>
          <w:cs/>
        </w:rPr>
        <w:t>เลือกวันที่ แล้วกดปุ่ม</w:t>
      </w:r>
    </w:p>
    <w:p w14:paraId="2A246761" w14:textId="52B61EB1" w:rsidR="00094CE4" w:rsidRDefault="00094CE4" w:rsidP="00094CE4">
      <w:pPr>
        <w:spacing w:before="240" w:line="360" w:lineRule="auto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4D2F013C" wp14:editId="6217C3E7">
            <wp:extent cx="4569610" cy="1816100"/>
            <wp:effectExtent l="0" t="0" r="2540" b="0"/>
            <wp:docPr id="450891258" name="Picture 1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1258" name="Picture 13" descr="A screenshot of a 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281" cy="18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604B" w14:textId="392DDFBB" w:rsidR="00094CE4" w:rsidRPr="00094CE4" w:rsidRDefault="00094CE4" w:rsidP="00094CE4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5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0677B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</w:t>
      </w:r>
      <w:r w:rsidR="00F060E8">
        <w:rPr>
          <w:rFonts w:asciiTheme="majorBidi" w:hAnsiTheme="majorBidi" w:cs="Angsana New" w:hint="cs"/>
          <w:b/>
          <w:bCs/>
          <w:sz w:val="36"/>
          <w:szCs w:val="36"/>
          <w:cs/>
        </w:rPr>
        <w:t>ประวัติการใช้งาน</w:t>
      </w:r>
    </w:p>
    <w:p w14:paraId="31D1DC43" w14:textId="0B90482F" w:rsidR="00094CE4" w:rsidRDefault="00094CE4" w:rsidP="00094CE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Pr="000D0DBE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0D2843">
        <w:rPr>
          <w:rFonts w:asciiTheme="majorBidi" w:hAnsiTheme="majorBidi" w:cs="Angsana New"/>
          <w:sz w:val="32"/>
          <w:szCs w:val="32"/>
          <w:cs/>
        </w:rPr>
        <w:t>ชนิดรายงาน</w:t>
      </w:r>
      <w:r w:rsidR="000677B9" w:rsidRPr="000677B9">
        <w:rPr>
          <w:rFonts w:asciiTheme="majorBidi" w:hAnsiTheme="majorBidi" w:cs="Angsana New"/>
          <w:sz w:val="32"/>
          <w:szCs w:val="32"/>
          <w:cs/>
        </w:rPr>
        <w:t>ประวัติการใช้งาน</w:t>
      </w:r>
    </w:p>
    <w:p w14:paraId="697F5219" w14:textId="6A513D82" w:rsidR="00094CE4" w:rsidRDefault="00094CE4" w:rsidP="00094CE4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49B1821D" wp14:editId="5433D411">
            <wp:extent cx="4995333" cy="1505539"/>
            <wp:effectExtent l="0" t="0" r="0" b="0"/>
            <wp:docPr id="178290406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4062" name="Picture 14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79" cy="15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52E" w14:textId="45F9369A" w:rsidR="00094CE4" w:rsidRDefault="00094CE4" w:rsidP="00094CE4">
      <w:pPr>
        <w:spacing w:before="240"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70528" behindDoc="0" locked="0" layoutInCell="1" allowOverlap="1" wp14:anchorId="626C456D" wp14:editId="6EB06034">
            <wp:simplePos x="0" y="0"/>
            <wp:positionH relativeFrom="column">
              <wp:posOffset>1416050</wp:posOffset>
            </wp:positionH>
            <wp:positionV relativeFrom="paragraph">
              <wp:posOffset>57997</wp:posOffset>
            </wp:positionV>
            <wp:extent cx="617220" cy="274320"/>
            <wp:effectExtent l="0" t="0" r="0" b="0"/>
            <wp:wrapNone/>
            <wp:docPr id="1155871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1764" name="Picture 348321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Angsana New" w:hint="cs"/>
          <w:sz w:val="32"/>
          <w:szCs w:val="32"/>
          <w:cs/>
        </w:rPr>
        <w:t>5</w:t>
      </w:r>
      <w:r w:rsidRPr="00321C35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 w:rsidRPr="00321C35">
        <w:rPr>
          <w:rFonts w:asciiTheme="majorBidi" w:hAnsiTheme="majorBidi" w:cs="Angsana New"/>
          <w:sz w:val="32"/>
          <w:szCs w:val="32"/>
          <w:cs/>
        </w:rPr>
        <w:t xml:space="preserve">. </w:t>
      </w:r>
      <w:r>
        <w:rPr>
          <w:rFonts w:asciiTheme="majorBidi" w:hAnsiTheme="majorBidi" w:cs="Angsana New" w:hint="cs"/>
          <w:sz w:val="32"/>
          <w:szCs w:val="32"/>
          <w:cs/>
        </w:rPr>
        <w:t>เลือกวันที่ แล้วกดปุ่ม</w:t>
      </w:r>
    </w:p>
    <w:p w14:paraId="14B3EE83" w14:textId="321E6C77" w:rsidR="00094CE4" w:rsidRPr="00094CE4" w:rsidRDefault="00094CE4" w:rsidP="00094CE4">
      <w:pPr>
        <w:jc w:val="center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E7F0EF0" wp14:editId="4B951A4A">
            <wp:extent cx="4724400" cy="2354599"/>
            <wp:effectExtent l="0" t="0" r="0" b="7620"/>
            <wp:docPr id="365240158" name="Picture 15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0158" name="Picture 15" descr="A screenshot of a 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75" cy="23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E4" w:rsidRPr="00094CE4" w:rsidSect="0083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E7D65"/>
    <w:multiLevelType w:val="hybridMultilevel"/>
    <w:tmpl w:val="B56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8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58"/>
    <w:rsid w:val="000677B9"/>
    <w:rsid w:val="00094CE4"/>
    <w:rsid w:val="000D2843"/>
    <w:rsid w:val="002B34FD"/>
    <w:rsid w:val="00321C35"/>
    <w:rsid w:val="004F5470"/>
    <w:rsid w:val="00575722"/>
    <w:rsid w:val="006D6A96"/>
    <w:rsid w:val="00801AD1"/>
    <w:rsid w:val="00831958"/>
    <w:rsid w:val="009F2DD7"/>
    <w:rsid w:val="00BF46CA"/>
    <w:rsid w:val="00E72842"/>
    <w:rsid w:val="00F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C62"/>
  <w15:chartTrackingRefBased/>
  <w15:docId w15:val="{1509E71F-1FA0-4896-8119-088AA7CA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6CA"/>
  </w:style>
  <w:style w:type="paragraph" w:styleId="Heading1">
    <w:name w:val="heading 1"/>
    <w:basedOn w:val="Normal"/>
    <w:next w:val="Normal"/>
    <w:link w:val="Heading1Char"/>
    <w:uiPriority w:val="9"/>
    <w:qFormat/>
    <w:rsid w:val="0083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5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9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9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831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19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19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~WRL0665.tmp</Template>
  <TotalTime>187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1910517106003 Nuttapong Saengprakai</dc:creator>
  <cp:keywords/>
  <dc:description/>
  <cp:lastModifiedBy>1910517106003 Nuttapong Saengprakai</cp:lastModifiedBy>
  <cp:revision>2</cp:revision>
  <cp:lastPrinted>2024-06-24T15:35:00Z</cp:lastPrinted>
  <dcterms:created xsi:type="dcterms:W3CDTF">2024-06-24T11:53:00Z</dcterms:created>
  <dcterms:modified xsi:type="dcterms:W3CDTF">2024-06-24T15:43:00Z</dcterms:modified>
</cp:coreProperties>
</file>